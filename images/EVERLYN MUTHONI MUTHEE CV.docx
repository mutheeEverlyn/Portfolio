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BD6620" w14:paraId="7C687628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3F8C2C5" w14:textId="3D5BAF2E" w:rsidR="00692703" w:rsidRPr="00BD6620" w:rsidRDefault="007119A0" w:rsidP="00BD6620">
            <w:pPr>
              <w:pStyle w:val="Title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Style w:val="IntenseEmphasis"/>
                <w:rFonts w:ascii="Times New Roman" w:hAnsi="Times New Roman" w:cs="Times New Roman"/>
                <w:sz w:val="24"/>
                <w:szCs w:val="24"/>
              </w:rPr>
              <w:t>EVERLYN MUTHONI MUTHEE</w:t>
            </w:r>
          </w:p>
          <w:p w14:paraId="4954C04E" w14:textId="015C5500" w:rsidR="00692703" w:rsidRPr="00BD6620" w:rsidRDefault="007119A0" w:rsidP="00BD6620">
            <w:pPr>
              <w:pStyle w:val="ContactInfo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+254797916373 </w:t>
            </w:r>
            <w:r w:rsidR="00D93129" w:rsidRPr="00BD6620">
              <w:rPr>
                <w:rFonts w:ascii="Times New Roman" w:hAnsi="Times New Roman" w:cs="Times New Roman"/>
                <w:sz w:val="24"/>
                <w:szCs w:val="24"/>
              </w:rPr>
              <w:t>/0105526174</w:t>
            </w:r>
          </w:p>
          <w:p w14:paraId="536247C7" w14:textId="219CE0CB" w:rsidR="00692703" w:rsidRPr="00BD6620" w:rsidRDefault="007119A0" w:rsidP="00BD6620">
            <w:pPr>
              <w:pStyle w:val="ContactInfoEmphasis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everlynmuthee35@gmail.com</w:t>
            </w:r>
            <w:r w:rsidR="00692703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2703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LinkedIn: Everlyn Muthee</w:t>
            </w:r>
            <w:r w:rsidR="00692703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2703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Github: mutheeEverlyn</w:t>
            </w:r>
          </w:p>
        </w:tc>
      </w:tr>
      <w:tr w:rsidR="009571D8" w:rsidRPr="00BD6620" w14:paraId="1698D011" w14:textId="77777777" w:rsidTr="00692703">
        <w:tc>
          <w:tcPr>
            <w:tcW w:w="9360" w:type="dxa"/>
            <w:tcMar>
              <w:top w:w="432" w:type="dxa"/>
            </w:tcMar>
          </w:tcPr>
          <w:p w14:paraId="4E89C6B4" w14:textId="26B307BA" w:rsidR="001755A8" w:rsidRPr="00BD6620" w:rsidRDefault="00902389" w:rsidP="00BD6620">
            <w:p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I am a passionate fullstack web developer with 2 years of experience working with a variety of technologies such as JavaScript, React, Node.js</w:t>
            </w:r>
            <w:r w:rsidR="00BD66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14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6620">
              <w:rPr>
                <w:rFonts w:ascii="Times New Roman" w:hAnsi="Times New Roman" w:cs="Times New Roman"/>
                <w:sz w:val="24"/>
                <w:szCs w:val="24"/>
              </w:rPr>
              <w:t>Hono,</w:t>
            </w:r>
            <w:r w:rsidR="00C14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6620">
              <w:rPr>
                <w:rFonts w:ascii="Times New Roman" w:hAnsi="Times New Roman" w:cs="Times New Roman"/>
                <w:sz w:val="24"/>
                <w:szCs w:val="24"/>
              </w:rPr>
              <w:t>Drizzle,</w:t>
            </w:r>
            <w:r w:rsidR="00C145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6620">
              <w:rPr>
                <w:rFonts w:ascii="Times New Roman" w:hAnsi="Times New Roman" w:cs="Times New Roman"/>
                <w:sz w:val="24"/>
                <w:szCs w:val="24"/>
              </w:rPr>
              <w:t>Typescript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and python. I have gained strong teamwork skills, problem solving skills and commitment to deliver high quality results over the years.</w:t>
            </w:r>
          </w:p>
        </w:tc>
      </w:tr>
    </w:tbl>
    <w:p w14:paraId="7F72EC7F" w14:textId="77777777" w:rsidR="004E01EB" w:rsidRPr="00BD6620" w:rsidRDefault="00000000" w:rsidP="00BD6620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Experience:"/>
          <w:tag w:val="Experience:"/>
          <w:id w:val="-1983300934"/>
          <w:placeholder>
            <w:docPart w:val="4263DEF8405C430FA244F014080219DC"/>
          </w:placeholder>
          <w:temporary/>
          <w:showingPlcHdr/>
          <w15:appearance w15:val="hidden"/>
        </w:sdtPr>
        <w:sdtContent>
          <w:r w:rsidR="004E01EB" w:rsidRPr="00BD6620">
            <w:rPr>
              <w:rFonts w:ascii="Times New Roman" w:hAnsi="Times New Roman" w:cs="Times New Roman"/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BD6620" w14:paraId="352935DD" w14:textId="77777777" w:rsidTr="00D66A52">
        <w:tc>
          <w:tcPr>
            <w:tcW w:w="9355" w:type="dxa"/>
          </w:tcPr>
          <w:p w14:paraId="76E7B98C" w14:textId="77777777" w:rsidR="001D0BF1" w:rsidRPr="00BD6620" w:rsidRDefault="00902389" w:rsidP="00BD6620">
            <w:pPr>
              <w:pStyle w:val="Heading3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BD6620">
              <w:rPr>
                <w:rFonts w:ascii="Times New Roman" w:hAnsi="Times New Roman" w:cs="Times New Roman"/>
                <w:sz w:val="24"/>
              </w:rPr>
              <w:t>june 2024</w:t>
            </w:r>
            <w:r w:rsidR="001D0BF1" w:rsidRPr="00BD6620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BD6620">
              <w:rPr>
                <w:rFonts w:ascii="Times New Roman" w:hAnsi="Times New Roman" w:cs="Times New Roman"/>
                <w:sz w:val="24"/>
              </w:rPr>
              <w:t>current</w:t>
            </w:r>
          </w:p>
          <w:p w14:paraId="32C621FA" w14:textId="77777777" w:rsidR="001D0BF1" w:rsidRPr="00BD6620" w:rsidRDefault="00902389" w:rsidP="00BD6620">
            <w:pPr>
              <w:pStyle w:val="Heading2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web design</w:t>
            </w:r>
            <w:r w:rsidR="001D0BF1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123FDF" w14:textId="77777777" w:rsidR="001E3120" w:rsidRPr="00BD6620" w:rsidRDefault="00902389" w:rsidP="00BD6620">
            <w:pPr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I have been learning how to design using Figma</w:t>
            </w:r>
            <w:r w:rsidR="00D93129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Webflow</w:t>
            </w:r>
            <w:r w:rsidR="00D93129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and Canva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1DF9" w:rsidRPr="00BD6620" w14:paraId="4C4C8015" w14:textId="77777777" w:rsidTr="00F61DF9">
        <w:tc>
          <w:tcPr>
            <w:tcW w:w="9355" w:type="dxa"/>
            <w:tcMar>
              <w:top w:w="216" w:type="dxa"/>
            </w:tcMar>
          </w:tcPr>
          <w:p w14:paraId="09042FD6" w14:textId="43A140CF" w:rsidR="00F61DF9" w:rsidRPr="00BD6620" w:rsidRDefault="00902389" w:rsidP="00BD6620">
            <w:pPr>
              <w:pStyle w:val="Heading3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</w:rPr>
            </w:pPr>
            <w:r w:rsidRPr="00BD6620">
              <w:rPr>
                <w:rFonts w:ascii="Times New Roman" w:hAnsi="Times New Roman" w:cs="Times New Roman"/>
                <w:sz w:val="24"/>
              </w:rPr>
              <w:t>2022</w:t>
            </w:r>
            <w:r w:rsidR="00F61DF9" w:rsidRPr="00BD6620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="00B209FE" w:rsidRPr="00BD6620">
              <w:rPr>
                <w:rFonts w:ascii="Times New Roman" w:hAnsi="Times New Roman" w:cs="Times New Roman"/>
                <w:sz w:val="24"/>
              </w:rPr>
              <w:t>CURRENT</w:t>
            </w:r>
          </w:p>
          <w:p w14:paraId="00ABE256" w14:textId="77777777" w:rsidR="00F61DF9" w:rsidRPr="00BD6620" w:rsidRDefault="00902389" w:rsidP="00BD6620">
            <w:pPr>
              <w:pStyle w:val="Heading2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Web development</w:t>
            </w:r>
          </w:p>
          <w:p w14:paraId="5D16BC8E" w14:textId="30F95872" w:rsidR="00F61DF9" w:rsidRPr="00BD6620" w:rsidRDefault="00902389" w:rsidP="00BD66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I have gained skills in web development by learning from my lecturers doing </w:t>
            </w:r>
            <w:r w:rsidR="009009A2" w:rsidRPr="00BD6620">
              <w:rPr>
                <w:rFonts w:ascii="Times New Roman" w:hAnsi="Times New Roman" w:cs="Times New Roman"/>
                <w:sz w:val="24"/>
                <w:szCs w:val="24"/>
              </w:rPr>
              <w:t>some projects and also through research. My passion for web development grew more when I attended a web development training program at teach2give training for 3 months during my attachment period</w:t>
            </w:r>
            <w:r w:rsidR="00B209FE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in May 2024</w:t>
            </w:r>
            <w:r w:rsidR="009009A2" w:rsidRPr="00BD66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8769D">
              <w:rPr>
                <w:rFonts w:ascii="Times New Roman" w:hAnsi="Times New Roman" w:cs="Times New Roman"/>
                <w:sz w:val="24"/>
                <w:szCs w:val="24"/>
              </w:rPr>
              <w:t>I participated in</w:t>
            </w:r>
            <w:r w:rsidR="0018769D" w:rsidRPr="001876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769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18769D" w:rsidRPr="0018769D">
              <w:rPr>
                <w:rFonts w:ascii="Times New Roman" w:hAnsi="Times New Roman" w:cs="Times New Roman"/>
                <w:sz w:val="24"/>
                <w:szCs w:val="24"/>
              </w:rPr>
              <w:t>Web Development Workshop held from September 2024 to March 2025</w:t>
            </w:r>
            <w:r w:rsidR="0018769D">
              <w:rPr>
                <w:rFonts w:ascii="Times New Roman" w:hAnsi="Times New Roman" w:cs="Times New Roman"/>
                <w:sz w:val="24"/>
                <w:szCs w:val="24"/>
              </w:rPr>
              <w:t xml:space="preserve"> by </w:t>
            </w:r>
            <w:r w:rsidR="0018769D" w:rsidRPr="0018769D">
              <w:rPr>
                <w:rFonts w:ascii="Times New Roman" w:hAnsi="Times New Roman" w:cs="Times New Roman"/>
                <w:sz w:val="24"/>
                <w:szCs w:val="24"/>
              </w:rPr>
              <w:t>Microsoft Learn Student Ambassadors &amp; Computer Society of Kirinyaga</w:t>
            </w:r>
            <w:r w:rsidR="0018769D">
              <w:rPr>
                <w:rFonts w:ascii="Times New Roman" w:hAnsi="Times New Roman" w:cs="Times New Roman"/>
                <w:sz w:val="24"/>
                <w:szCs w:val="24"/>
              </w:rPr>
              <w:t xml:space="preserve"> and was awarded a certificate</w:t>
            </w:r>
            <w:r w:rsidR="0018769D" w:rsidRPr="001876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8769D">
              <w:rPr>
                <w:rFonts w:ascii="Times New Roman" w:hAnsi="Times New Roman" w:cs="Times New Roman"/>
                <w:sz w:val="24"/>
                <w:szCs w:val="24"/>
              </w:rPr>
              <w:t xml:space="preserve"> I am currently undergoing a training at Power Learn Project where I am looking forward to specializing as a</w:t>
            </w:r>
            <w:r w:rsidR="007644FA">
              <w:rPr>
                <w:rFonts w:ascii="Times New Roman" w:hAnsi="Times New Roman" w:cs="Times New Roman"/>
                <w:sz w:val="24"/>
                <w:szCs w:val="24"/>
              </w:rPr>
              <w:t xml:space="preserve"> junior</w:t>
            </w:r>
            <w:r w:rsidR="0018769D">
              <w:rPr>
                <w:rFonts w:ascii="Times New Roman" w:hAnsi="Times New Roman" w:cs="Times New Roman"/>
                <w:sz w:val="24"/>
                <w:szCs w:val="24"/>
              </w:rPr>
              <w:t xml:space="preserve"> developer.</w:t>
            </w:r>
          </w:p>
        </w:tc>
      </w:tr>
    </w:tbl>
    <w:sdt>
      <w:sdtPr>
        <w:rPr>
          <w:rFonts w:ascii="Times New Roman" w:hAnsi="Times New Roman" w:cs="Times New Roman"/>
          <w:sz w:val="24"/>
          <w:szCs w:val="24"/>
        </w:rPr>
        <w:alias w:val="Education:"/>
        <w:tag w:val="Education:"/>
        <w:id w:val="-1908763273"/>
        <w:placeholder>
          <w:docPart w:val="68A425E50814468281DC457D9736D7B5"/>
        </w:placeholder>
        <w:temporary/>
        <w:showingPlcHdr/>
        <w15:appearance w15:val="hidden"/>
      </w:sdtPr>
      <w:sdtContent>
        <w:p w14:paraId="2DDA8B88" w14:textId="77777777" w:rsidR="00DA59AA" w:rsidRPr="00BD6620" w:rsidRDefault="00DA59AA" w:rsidP="00BD6620">
          <w:pPr>
            <w:pStyle w:val="Heading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D6620">
            <w:rPr>
              <w:rFonts w:ascii="Times New Roman" w:hAnsi="Times New Roman" w:cs="Times New Roman"/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BD6620" w14:paraId="0F271A27" w14:textId="77777777" w:rsidTr="00D66A52">
        <w:tc>
          <w:tcPr>
            <w:tcW w:w="9355" w:type="dxa"/>
          </w:tcPr>
          <w:p w14:paraId="3427BB72" w14:textId="77777777" w:rsidR="001D0BF1" w:rsidRPr="00BD6620" w:rsidRDefault="009009A2" w:rsidP="00BD6620">
            <w:pPr>
              <w:pStyle w:val="Heading3"/>
              <w:spacing w:line="360" w:lineRule="auto"/>
              <w:contextualSpacing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D6620">
              <w:rPr>
                <w:rFonts w:ascii="Times New Roman" w:hAnsi="Times New Roman" w:cs="Times New Roman"/>
                <w:color w:val="auto"/>
                <w:sz w:val="24"/>
              </w:rPr>
              <w:t>2021-2025</w:t>
            </w:r>
          </w:p>
          <w:p w14:paraId="7F906AFA" w14:textId="77777777" w:rsidR="007538DC" w:rsidRPr="00BD6620" w:rsidRDefault="009009A2" w:rsidP="00BD6620">
            <w:pPr>
              <w:pStyle w:val="Heading2"/>
              <w:spacing w:line="360" w:lineRule="auto"/>
              <w:contextualSpacing w:val="0"/>
              <w:rPr>
                <w:rStyle w:val="SubtleReference"/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Bachelor of science in software engineering</w:t>
            </w:r>
            <w:r w:rsidR="001D0BF1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6620">
              <w:rPr>
                <w:rStyle w:val="SubtleReference"/>
                <w:rFonts w:ascii="Times New Roman" w:hAnsi="Times New Roman" w:cs="Times New Roman"/>
                <w:sz w:val="24"/>
                <w:szCs w:val="24"/>
              </w:rPr>
              <w:t>kirinyaga university</w:t>
            </w:r>
          </w:p>
          <w:p w14:paraId="01A5F068" w14:textId="77777777" w:rsidR="00B209FE" w:rsidRPr="00BD6620" w:rsidRDefault="00B209FE" w:rsidP="00BD6620">
            <w:pPr>
              <w:pStyle w:val="Heading2"/>
              <w:spacing w:line="360" w:lineRule="auto"/>
              <w:contextualSpacing w:val="0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>2021</w:t>
            </w:r>
          </w:p>
          <w:p w14:paraId="77CE768F" w14:textId="77777777" w:rsidR="00B209FE" w:rsidRPr="00BD6620" w:rsidRDefault="00421398" w:rsidP="00BD6620">
            <w:pPr>
              <w:pStyle w:val="Heading2"/>
              <w:spacing w:line="360" w:lineRule="auto"/>
              <w:contextualSpacing w:val="0"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Computer course, </w:t>
            </w:r>
            <w:r w:rsidRPr="00BD6620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kagumo</w:t>
            </w:r>
            <w:r w:rsidRPr="00BD66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BD6620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ngandu</w:t>
            </w:r>
            <w:r w:rsidRPr="00BD66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BD6620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>college</w:t>
            </w:r>
          </w:p>
          <w:p w14:paraId="31EDE997" w14:textId="2CBEA7EB" w:rsidR="00BD6620" w:rsidRPr="00BD6620" w:rsidRDefault="00BD6620" w:rsidP="00BD6620">
            <w:pPr>
              <w:pStyle w:val="Heading2"/>
              <w:spacing w:line="360" w:lineRule="auto"/>
              <w:contextualSpacing w:val="0"/>
              <w:jc w:val="both"/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b w:val="0"/>
                <w:bCs/>
                <w:color w:val="auto"/>
                <w:sz w:val="24"/>
                <w:szCs w:val="24"/>
              </w:rPr>
              <w:t xml:space="preserve">I </w:t>
            </w:r>
            <w:r w:rsidRPr="00BD6620">
              <w:rPr>
                <w:rFonts w:ascii="Times New Roman" w:hAnsi="Times New Roman" w:cs="Times New Roman"/>
                <w:b w:val="0"/>
                <w:bCs/>
                <w:caps w:val="0"/>
                <w:color w:val="auto"/>
                <w:sz w:val="24"/>
                <w:szCs w:val="24"/>
              </w:rPr>
              <w:t>gained basic computer skills to help me start off my tech journey</w:t>
            </w:r>
          </w:p>
        </w:tc>
      </w:tr>
      <w:tr w:rsidR="00F61DF9" w:rsidRPr="00BD6620" w14:paraId="51C78BB6" w14:textId="77777777" w:rsidTr="00F61DF9">
        <w:tc>
          <w:tcPr>
            <w:tcW w:w="9355" w:type="dxa"/>
            <w:tcMar>
              <w:top w:w="216" w:type="dxa"/>
            </w:tcMar>
          </w:tcPr>
          <w:p w14:paraId="6A230AE7" w14:textId="77777777" w:rsidR="00F61DF9" w:rsidRPr="00BD6620" w:rsidRDefault="009009A2" w:rsidP="00BD6620">
            <w:pPr>
              <w:pStyle w:val="Heading3"/>
              <w:spacing w:line="360" w:lineRule="auto"/>
              <w:contextualSpacing w:val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D6620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2017-2021</w:t>
            </w:r>
          </w:p>
          <w:p w14:paraId="5D663DB9" w14:textId="77777777" w:rsidR="00F61DF9" w:rsidRPr="00BD6620" w:rsidRDefault="009009A2" w:rsidP="00BD6620">
            <w:pPr>
              <w:pStyle w:val="Heading2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kcse</w:t>
            </w:r>
            <w:r w:rsidR="00F61DF9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6620">
              <w:rPr>
                <w:rStyle w:val="SubtleReference"/>
                <w:rFonts w:ascii="Times New Roman" w:hAnsi="Times New Roman" w:cs="Times New Roman"/>
                <w:sz w:val="24"/>
                <w:szCs w:val="24"/>
              </w:rPr>
              <w:t>Tumutumu girls high school</w:t>
            </w:r>
          </w:p>
          <w:p w14:paraId="365ABB13" w14:textId="38412ADB" w:rsidR="00F61DF9" w:rsidRPr="00BD6620" w:rsidRDefault="009009A2" w:rsidP="00BD66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I achieved </w:t>
            </w:r>
            <w:r w:rsidR="00D93129" w:rsidRPr="00BD6620">
              <w:rPr>
                <w:rFonts w:ascii="Times New Roman" w:hAnsi="Times New Roman" w:cs="Times New Roman"/>
                <w:sz w:val="24"/>
                <w:szCs w:val="24"/>
              </w:rPr>
              <w:t>a mean grade of</w:t>
            </w:r>
            <w:r w:rsidR="00B209FE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3129" w:rsidRPr="00BD662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09FE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with an A in mathematics 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which was a great achievement for me.</w:t>
            </w:r>
          </w:p>
        </w:tc>
      </w:tr>
    </w:tbl>
    <w:sdt>
      <w:sdtPr>
        <w:rPr>
          <w:rFonts w:ascii="Times New Roman" w:hAnsi="Times New Roman" w:cs="Times New Roman"/>
          <w:sz w:val="24"/>
          <w:szCs w:val="24"/>
        </w:rPr>
        <w:alias w:val="Skills:"/>
        <w:tag w:val="Skills:"/>
        <w:id w:val="-1392877668"/>
        <w:placeholder>
          <w:docPart w:val="BE306D8865BF4C9F8CC0B1E07DCE32A5"/>
        </w:placeholder>
        <w:temporary/>
        <w:showingPlcHdr/>
        <w15:appearance w15:val="hidden"/>
      </w:sdtPr>
      <w:sdtContent>
        <w:p w14:paraId="6F47ADB7" w14:textId="77777777" w:rsidR="00486277" w:rsidRPr="00BD6620" w:rsidRDefault="00486277" w:rsidP="00BD6620">
          <w:pPr>
            <w:pStyle w:val="Heading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D6620">
            <w:rPr>
              <w:rFonts w:ascii="Times New Roman" w:hAnsi="Times New Roman" w:cs="Times New Roman"/>
              <w:sz w:val="24"/>
              <w:szCs w:val="24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BD6620" w14:paraId="74E9D697" w14:textId="77777777" w:rsidTr="00CF1A49">
        <w:tc>
          <w:tcPr>
            <w:tcW w:w="4675" w:type="dxa"/>
          </w:tcPr>
          <w:p w14:paraId="1ABD1686" w14:textId="04EF7C24" w:rsidR="00756424" w:rsidRPr="00BD6620" w:rsidRDefault="009009A2" w:rsidP="00BD6620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56424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Java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Script,</w:t>
            </w:r>
            <w:r w:rsidR="00756424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Python,</w:t>
            </w:r>
            <w:r w:rsidR="00756424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Typescript</w:t>
            </w:r>
            <w:r w:rsidR="00756424" w:rsidRPr="00BD6620">
              <w:rPr>
                <w:rFonts w:ascii="Times New Roman" w:hAnsi="Times New Roman" w:cs="Times New Roman"/>
                <w:sz w:val="24"/>
                <w:szCs w:val="24"/>
              </w:rPr>
              <w:t>, SQL, PostgreSQL, CSS, Tailwind CSS,</w:t>
            </w:r>
            <w:r w:rsidR="00142953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 Material UI</w:t>
            </w:r>
          </w:p>
          <w:p w14:paraId="4B858E39" w14:textId="77777777" w:rsidR="001F4E6D" w:rsidRPr="00BD6620" w:rsidRDefault="009009A2" w:rsidP="00BD6620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b/>
                <w:sz w:val="24"/>
                <w:szCs w:val="24"/>
              </w:rPr>
              <w:t>Frameworks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: React, Node.js</w:t>
            </w:r>
            <w:r w:rsidR="00DB2569" w:rsidRPr="00BD6620">
              <w:rPr>
                <w:rFonts w:ascii="Times New Roman" w:hAnsi="Times New Roman" w:cs="Times New Roman"/>
                <w:sz w:val="24"/>
                <w:szCs w:val="24"/>
              </w:rPr>
              <w:t>, Hono</w:t>
            </w:r>
          </w:p>
          <w:p w14:paraId="5365B8C6" w14:textId="229BEB2E" w:rsidR="00142953" w:rsidRPr="00BD6620" w:rsidRDefault="00142953" w:rsidP="00BD6620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b/>
                <w:sz w:val="24"/>
                <w:szCs w:val="24"/>
              </w:rPr>
              <w:t>ORM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: Drizzle ORM</w:t>
            </w:r>
          </w:p>
        </w:tc>
        <w:tc>
          <w:tcPr>
            <w:tcW w:w="4675" w:type="dxa"/>
            <w:tcMar>
              <w:left w:w="360" w:type="dxa"/>
            </w:tcMar>
          </w:tcPr>
          <w:p w14:paraId="006E5635" w14:textId="148060A5" w:rsidR="003A0632" w:rsidRPr="00BD6620" w:rsidRDefault="00142953" w:rsidP="00BD6620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 Control Systems</w:t>
            </w:r>
            <w:r w:rsidR="009009A2" w:rsidRPr="00BD6620">
              <w:rPr>
                <w:rFonts w:ascii="Times New Roman" w:hAnsi="Times New Roman" w:cs="Times New Roman"/>
                <w:sz w:val="24"/>
                <w:szCs w:val="24"/>
              </w:rPr>
              <w:t>: Git</w:t>
            </w:r>
            <w:r w:rsidR="00DB2569" w:rsidRPr="00BD66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</w:p>
          <w:p w14:paraId="23EDCD4D" w14:textId="77777777" w:rsidR="001E3120" w:rsidRPr="00BD6620" w:rsidRDefault="009009A2" w:rsidP="00BD6620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D6620">
              <w:rPr>
                <w:rFonts w:ascii="Times New Roman" w:hAnsi="Times New Roman" w:cs="Times New Roman"/>
                <w:b/>
                <w:sz w:val="24"/>
                <w:szCs w:val="24"/>
              </w:rPr>
              <w:t>Soft skills</w:t>
            </w:r>
            <w:r w:rsidRPr="00BD6620">
              <w:rPr>
                <w:rFonts w:ascii="Times New Roman" w:hAnsi="Times New Roman" w:cs="Times New Roman"/>
                <w:sz w:val="24"/>
                <w:szCs w:val="24"/>
              </w:rPr>
              <w:t>: problem solving, communication, Team work and time management</w:t>
            </w:r>
          </w:p>
        </w:tc>
      </w:tr>
    </w:tbl>
    <w:p w14:paraId="17C1E460" w14:textId="749FAC5F" w:rsidR="008149F5" w:rsidRDefault="008149F5" w:rsidP="00BD6620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projects</w:t>
      </w:r>
    </w:p>
    <w:p w14:paraId="436697A6" w14:textId="5EDDCF07" w:rsidR="008149F5" w:rsidRPr="008149F5" w:rsidRDefault="008149F5" w:rsidP="008149F5">
      <w:pPr>
        <w:pStyle w:val="Heading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bCs/>
          <w:sz w:val="24"/>
          <w:szCs w:val="24"/>
        </w:rPr>
      </w:pPr>
      <w:r w:rsidRPr="008149F5">
        <w:rPr>
          <w:rFonts w:ascii="Times New Roman" w:hAnsi="Times New Roman" w:cs="Times New Roman"/>
          <w:sz w:val="22"/>
          <w:szCs w:val="22"/>
        </w:rPr>
        <w:t>Allnoneassets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149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9F5"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>a full-stack e-commerce solution with user authentication,</w:t>
      </w:r>
      <w:r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 xml:space="preserve"> </w:t>
      </w:r>
      <w:r w:rsidRPr="008149F5"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>property management including land,</w:t>
      </w:r>
      <w:r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 xml:space="preserve"> </w:t>
      </w:r>
      <w:r w:rsidRPr="008149F5"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 xml:space="preserve">vehicles and houses, and </w:t>
      </w:r>
      <w:r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>MPESA</w:t>
      </w:r>
      <w:r w:rsidRPr="008149F5"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 xml:space="preserve"> payment integration.</w:t>
      </w:r>
    </w:p>
    <w:p w14:paraId="00A09782" w14:textId="2E8B9424" w:rsidR="008149F5" w:rsidRPr="008149F5" w:rsidRDefault="008149F5" w:rsidP="008149F5">
      <w:pPr>
        <w:pStyle w:val="Heading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caps w:val="0"/>
          <w:sz w:val="24"/>
          <w:szCs w:val="24"/>
        </w:rPr>
        <w:t>MyTasks:</w:t>
      </w:r>
      <w:r w:rsidRPr="008149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9F5"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>a task management application with real-time updates helping users to manage their timelines meeting up with deadlines and organize their work based on priority.</w:t>
      </w:r>
    </w:p>
    <w:p w14:paraId="323D489F" w14:textId="5086BABD" w:rsidR="008149F5" w:rsidRPr="008149F5" w:rsidRDefault="008149F5" w:rsidP="008149F5">
      <w:pPr>
        <w:pStyle w:val="Heading1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49F5">
        <w:rPr>
          <w:rFonts w:ascii="Times New Roman" w:hAnsi="Times New Roman" w:cs="Times New Roman"/>
          <w:caps w:val="0"/>
          <w:sz w:val="22"/>
          <w:szCs w:val="22"/>
        </w:rPr>
        <w:t>JUNEVA</w:t>
      </w:r>
      <w:r w:rsidRPr="008149F5">
        <w:rPr>
          <w:rFonts w:ascii="Times New Roman" w:hAnsi="Times New Roman" w:cs="Times New Roman"/>
          <w:caps w:val="0"/>
          <w:sz w:val="24"/>
          <w:szCs w:val="24"/>
        </w:rPr>
        <w:t xml:space="preserve"> Car Rentals</w:t>
      </w:r>
      <w:r>
        <w:rPr>
          <w:rFonts w:ascii="Times New Roman" w:hAnsi="Times New Roman" w:cs="Times New Roman"/>
          <w:caps w:val="0"/>
          <w:sz w:val="24"/>
          <w:szCs w:val="24"/>
        </w:rPr>
        <w:t>:</w:t>
      </w:r>
      <w:r w:rsidRPr="008149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149F5">
        <w:rPr>
          <w:rFonts w:ascii="Times New Roman" w:hAnsi="Times New Roman" w:cs="Times New Roman"/>
          <w:b w:val="0"/>
          <w:bCs/>
          <w:caps w:val="0"/>
          <w:sz w:val="24"/>
          <w:szCs w:val="24"/>
        </w:rPr>
        <w:t>a full-stack web application that manages car booking and renting with stripe payment integration and user authentication.</w:t>
      </w:r>
    </w:p>
    <w:p w14:paraId="7AF87CDE" w14:textId="77777777" w:rsidR="008149F5" w:rsidRDefault="008149F5" w:rsidP="00BD6620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DA5F78" w14:textId="351C3FA1" w:rsidR="00AD782D" w:rsidRPr="00BD6620" w:rsidRDefault="003D3CA2" w:rsidP="00BD6620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620">
        <w:rPr>
          <w:rFonts w:ascii="Times New Roman" w:hAnsi="Times New Roman" w:cs="Times New Roman"/>
          <w:sz w:val="24"/>
          <w:szCs w:val="24"/>
        </w:rPr>
        <w:t>References</w:t>
      </w:r>
    </w:p>
    <w:p w14:paraId="598D6385" w14:textId="77777777" w:rsidR="00B51D1B" w:rsidRPr="00BD6620" w:rsidRDefault="003D3CA2" w:rsidP="00BD6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620">
        <w:rPr>
          <w:rFonts w:ascii="Times New Roman" w:hAnsi="Times New Roman" w:cs="Times New Roman"/>
          <w:sz w:val="24"/>
          <w:szCs w:val="24"/>
        </w:rPr>
        <w:t>1.Kevin Comba,</w:t>
      </w:r>
    </w:p>
    <w:p w14:paraId="202FD8DC" w14:textId="77777777" w:rsidR="003D3CA2" w:rsidRPr="00BD6620" w:rsidRDefault="003D3CA2" w:rsidP="00BD6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620">
        <w:rPr>
          <w:rFonts w:ascii="Times New Roman" w:hAnsi="Times New Roman" w:cs="Times New Roman"/>
          <w:sz w:val="24"/>
          <w:szCs w:val="24"/>
        </w:rPr>
        <w:t xml:space="preserve">  Technical Trainer Teach2give,</w:t>
      </w:r>
    </w:p>
    <w:p w14:paraId="669F26D8" w14:textId="77777777" w:rsidR="003D3CA2" w:rsidRPr="00BD6620" w:rsidRDefault="003D3CA2" w:rsidP="00BD6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620">
        <w:rPr>
          <w:rFonts w:ascii="Times New Roman" w:hAnsi="Times New Roman" w:cs="Times New Roman"/>
          <w:sz w:val="24"/>
          <w:szCs w:val="24"/>
        </w:rPr>
        <w:t xml:space="preserve">   +254715364294</w:t>
      </w:r>
    </w:p>
    <w:p w14:paraId="02A20BC8" w14:textId="3FF775A9" w:rsidR="003D3CA2" w:rsidRPr="00BD6620" w:rsidRDefault="00142953" w:rsidP="00BD6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620">
        <w:rPr>
          <w:rFonts w:ascii="Times New Roman" w:hAnsi="Times New Roman" w:cs="Times New Roman"/>
          <w:sz w:val="24"/>
          <w:szCs w:val="24"/>
        </w:rPr>
        <w:t>2.Samuel Maina</w:t>
      </w:r>
    </w:p>
    <w:p w14:paraId="56E3D5C3" w14:textId="074C1641" w:rsidR="00142953" w:rsidRPr="00BD6620" w:rsidRDefault="00142953" w:rsidP="00BD6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620">
        <w:rPr>
          <w:rFonts w:ascii="Times New Roman" w:hAnsi="Times New Roman" w:cs="Times New Roman"/>
          <w:sz w:val="24"/>
          <w:szCs w:val="24"/>
        </w:rPr>
        <w:t xml:space="preserve">  Lecturer Kirinyaga University</w:t>
      </w:r>
    </w:p>
    <w:p w14:paraId="192F0910" w14:textId="7EEC93F6" w:rsidR="00142953" w:rsidRPr="00BD6620" w:rsidRDefault="00142953" w:rsidP="00BD66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6620">
        <w:rPr>
          <w:rFonts w:ascii="Times New Roman" w:hAnsi="Times New Roman" w:cs="Times New Roman"/>
          <w:sz w:val="24"/>
          <w:szCs w:val="24"/>
        </w:rPr>
        <w:t xml:space="preserve">   +254726369935</w:t>
      </w:r>
    </w:p>
    <w:sectPr w:rsidR="00142953" w:rsidRPr="00BD6620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0FFF8" w14:textId="77777777" w:rsidR="00166921" w:rsidRDefault="00166921" w:rsidP="0068194B">
      <w:r>
        <w:separator/>
      </w:r>
    </w:p>
    <w:p w14:paraId="18E890AF" w14:textId="77777777" w:rsidR="00166921" w:rsidRDefault="00166921"/>
    <w:p w14:paraId="2D0336E8" w14:textId="77777777" w:rsidR="00166921" w:rsidRDefault="00166921"/>
  </w:endnote>
  <w:endnote w:type="continuationSeparator" w:id="0">
    <w:p w14:paraId="0C972A0D" w14:textId="77777777" w:rsidR="00166921" w:rsidRDefault="00166921" w:rsidP="0068194B">
      <w:r>
        <w:continuationSeparator/>
      </w:r>
    </w:p>
    <w:p w14:paraId="1E34E44E" w14:textId="77777777" w:rsidR="00166921" w:rsidRDefault="00166921"/>
    <w:p w14:paraId="6E2744EC" w14:textId="77777777" w:rsidR="00166921" w:rsidRDefault="001669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8678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2C260" w14:textId="77777777" w:rsidR="00166921" w:rsidRDefault="00166921" w:rsidP="0068194B">
      <w:r>
        <w:separator/>
      </w:r>
    </w:p>
    <w:p w14:paraId="0EC7B4D8" w14:textId="77777777" w:rsidR="00166921" w:rsidRDefault="00166921"/>
    <w:p w14:paraId="1E717F63" w14:textId="77777777" w:rsidR="00166921" w:rsidRDefault="00166921"/>
  </w:footnote>
  <w:footnote w:type="continuationSeparator" w:id="0">
    <w:p w14:paraId="0133F01C" w14:textId="77777777" w:rsidR="00166921" w:rsidRDefault="00166921" w:rsidP="0068194B">
      <w:r>
        <w:continuationSeparator/>
      </w:r>
    </w:p>
    <w:p w14:paraId="408F12E1" w14:textId="77777777" w:rsidR="00166921" w:rsidRDefault="00166921"/>
    <w:p w14:paraId="4BD40EC2" w14:textId="77777777" w:rsidR="00166921" w:rsidRDefault="001669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B962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841B81" wp14:editId="2F201C3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81EC5D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2FC7A41"/>
    <w:multiLevelType w:val="hybridMultilevel"/>
    <w:tmpl w:val="D182F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09160017">
    <w:abstractNumId w:val="9"/>
  </w:num>
  <w:num w:numId="2" w16cid:durableId="763496322">
    <w:abstractNumId w:val="8"/>
  </w:num>
  <w:num w:numId="3" w16cid:durableId="1952126537">
    <w:abstractNumId w:val="7"/>
  </w:num>
  <w:num w:numId="4" w16cid:durableId="1931037931">
    <w:abstractNumId w:val="6"/>
  </w:num>
  <w:num w:numId="5" w16cid:durableId="1642148425">
    <w:abstractNumId w:val="10"/>
  </w:num>
  <w:num w:numId="6" w16cid:durableId="1964578070">
    <w:abstractNumId w:val="3"/>
  </w:num>
  <w:num w:numId="7" w16cid:durableId="1592279207">
    <w:abstractNumId w:val="11"/>
  </w:num>
  <w:num w:numId="8" w16cid:durableId="1660039522">
    <w:abstractNumId w:val="2"/>
  </w:num>
  <w:num w:numId="9" w16cid:durableId="156724380">
    <w:abstractNumId w:val="13"/>
  </w:num>
  <w:num w:numId="10" w16cid:durableId="369767673">
    <w:abstractNumId w:val="5"/>
  </w:num>
  <w:num w:numId="11" w16cid:durableId="1270046172">
    <w:abstractNumId w:val="4"/>
  </w:num>
  <w:num w:numId="12" w16cid:durableId="1468430412">
    <w:abstractNumId w:val="1"/>
  </w:num>
  <w:num w:numId="13" w16cid:durableId="1754663144">
    <w:abstractNumId w:val="0"/>
  </w:num>
  <w:num w:numId="14" w16cid:durableId="3229014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9A0"/>
    <w:rsid w:val="000001EF"/>
    <w:rsid w:val="00001C10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42953"/>
    <w:rsid w:val="00163668"/>
    <w:rsid w:val="00166921"/>
    <w:rsid w:val="00171566"/>
    <w:rsid w:val="00174676"/>
    <w:rsid w:val="001755A8"/>
    <w:rsid w:val="00184014"/>
    <w:rsid w:val="0018769D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D3CA2"/>
    <w:rsid w:val="003E160D"/>
    <w:rsid w:val="003F1D5F"/>
    <w:rsid w:val="00405128"/>
    <w:rsid w:val="00406CFF"/>
    <w:rsid w:val="00416B25"/>
    <w:rsid w:val="00420592"/>
    <w:rsid w:val="00421398"/>
    <w:rsid w:val="004319E0"/>
    <w:rsid w:val="004326B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6E9A"/>
    <w:rsid w:val="00566A35"/>
    <w:rsid w:val="0056701E"/>
    <w:rsid w:val="005740D7"/>
    <w:rsid w:val="005A0F26"/>
    <w:rsid w:val="005A1B10"/>
    <w:rsid w:val="005A6850"/>
    <w:rsid w:val="005B1B1B"/>
    <w:rsid w:val="005B5C33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40DC"/>
    <w:rsid w:val="007119A0"/>
    <w:rsid w:val="00712D8B"/>
    <w:rsid w:val="007273B7"/>
    <w:rsid w:val="00733E0A"/>
    <w:rsid w:val="0074403D"/>
    <w:rsid w:val="00746D44"/>
    <w:rsid w:val="007538DC"/>
    <w:rsid w:val="00756424"/>
    <w:rsid w:val="00757803"/>
    <w:rsid w:val="007644FA"/>
    <w:rsid w:val="0079206B"/>
    <w:rsid w:val="00796076"/>
    <w:rsid w:val="007B682A"/>
    <w:rsid w:val="007C0566"/>
    <w:rsid w:val="007C606B"/>
    <w:rsid w:val="007E6A61"/>
    <w:rsid w:val="00801140"/>
    <w:rsid w:val="00803404"/>
    <w:rsid w:val="008149F5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09A2"/>
    <w:rsid w:val="00901899"/>
    <w:rsid w:val="0090238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2308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09FE"/>
    <w:rsid w:val="00B236F1"/>
    <w:rsid w:val="00B50F99"/>
    <w:rsid w:val="00B51D1B"/>
    <w:rsid w:val="00B540F4"/>
    <w:rsid w:val="00B60FD0"/>
    <w:rsid w:val="00B622DF"/>
    <w:rsid w:val="00B6332A"/>
    <w:rsid w:val="00B7593B"/>
    <w:rsid w:val="00B81760"/>
    <w:rsid w:val="00B8494C"/>
    <w:rsid w:val="00BA1546"/>
    <w:rsid w:val="00BA198C"/>
    <w:rsid w:val="00BB4E51"/>
    <w:rsid w:val="00BD431F"/>
    <w:rsid w:val="00BD6620"/>
    <w:rsid w:val="00BE423E"/>
    <w:rsid w:val="00BF61AC"/>
    <w:rsid w:val="00C1450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3129"/>
    <w:rsid w:val="00D9521A"/>
    <w:rsid w:val="00DA3914"/>
    <w:rsid w:val="00DA59AA"/>
    <w:rsid w:val="00DB2569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33712"/>
    <w:rsid w:val="00F476C4"/>
    <w:rsid w:val="00F61DF9"/>
    <w:rsid w:val="00F73B5B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EFCB4"/>
  <w15:chartTrackingRefBased/>
  <w15:docId w15:val="{896D9A20-4388-4CBA-B23F-B3AEAAE4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rly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263DEF8405C430FA244F014080219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A42A4-B9AF-4423-96D7-94D0D576D3B9}"/>
      </w:docPartPr>
      <w:docPartBody>
        <w:p w:rsidR="00EE5F52" w:rsidRDefault="003535D5">
          <w:pPr>
            <w:pStyle w:val="4263DEF8405C430FA244F014080219DC"/>
          </w:pPr>
          <w:r w:rsidRPr="00CF1A49">
            <w:t>Experience</w:t>
          </w:r>
        </w:p>
      </w:docPartBody>
    </w:docPart>
    <w:docPart>
      <w:docPartPr>
        <w:name w:val="68A425E50814468281DC457D9736D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83E0C-7164-4A26-8EE8-79290AE7FFCC}"/>
      </w:docPartPr>
      <w:docPartBody>
        <w:p w:rsidR="00EE5F52" w:rsidRDefault="003535D5">
          <w:pPr>
            <w:pStyle w:val="68A425E50814468281DC457D9736D7B5"/>
          </w:pPr>
          <w:r w:rsidRPr="00CF1A49">
            <w:t>Education</w:t>
          </w:r>
        </w:p>
      </w:docPartBody>
    </w:docPart>
    <w:docPart>
      <w:docPartPr>
        <w:name w:val="BE306D8865BF4C9F8CC0B1E07DCE3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B29A3-C594-4320-8CD3-E335AB1DB399}"/>
      </w:docPartPr>
      <w:docPartBody>
        <w:p w:rsidR="00EE5F52" w:rsidRDefault="003535D5">
          <w:pPr>
            <w:pStyle w:val="BE306D8865BF4C9F8CC0B1E07DCE32A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03B"/>
    <w:rsid w:val="00252229"/>
    <w:rsid w:val="002C003B"/>
    <w:rsid w:val="003535D5"/>
    <w:rsid w:val="006E129C"/>
    <w:rsid w:val="009A2308"/>
    <w:rsid w:val="00A079C7"/>
    <w:rsid w:val="00BA198C"/>
    <w:rsid w:val="00C84FA0"/>
    <w:rsid w:val="00EE5F52"/>
    <w:rsid w:val="00F3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263DEF8405C430FA244F014080219DC">
    <w:name w:val="4263DEF8405C430FA244F014080219D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8A425E50814468281DC457D9736D7B5">
    <w:name w:val="68A425E50814468281DC457D9736D7B5"/>
  </w:style>
  <w:style w:type="paragraph" w:customStyle="1" w:styleId="BE306D8865BF4C9F8CC0B1E07DCE32A5">
    <w:name w:val="BE306D8865BF4C9F8CC0B1E07DCE32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106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Everlyn</dc:creator>
  <cp:keywords/>
  <dc:description/>
  <cp:lastModifiedBy>user</cp:lastModifiedBy>
  <cp:revision>10</cp:revision>
  <dcterms:created xsi:type="dcterms:W3CDTF">2024-11-03T17:27:00Z</dcterms:created>
  <dcterms:modified xsi:type="dcterms:W3CDTF">2025-04-04T07:02:00Z</dcterms:modified>
  <cp:category/>
</cp:coreProperties>
</file>